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D3AE7D" w14:textId="77777777" w:rsidR="00806266" w:rsidRDefault="00467BBC" w:rsidP="00806266">
      <w:pPr>
        <w:pStyle w:val="Kop1"/>
      </w:pPr>
      <w:r>
        <w:rPr>
          <w:bCs/>
          <w:lang w:val="en-GB"/>
        </w:rPr>
        <w:t>WORK EXPERIENCE SUMMARY</w:t>
      </w:r>
    </w:p>
    <w:p w14:paraId="65D3AE7E" w14:textId="77777777" w:rsidR="00806266" w:rsidRPr="00806266" w:rsidRDefault="00C848C1" w:rsidP="00806266">
      <w:pPr>
        <w:jc w:val="center"/>
        <w:rPr>
          <w:sz w:val="24"/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2835"/>
        <w:gridCol w:w="1764"/>
        <w:gridCol w:w="2842"/>
      </w:tblGrid>
      <w:tr w:rsidR="00006E96" w14:paraId="65D3AE83" w14:textId="77777777" w:rsidTr="00806266">
        <w:tc>
          <w:tcPr>
            <w:tcW w:w="1771" w:type="dxa"/>
          </w:tcPr>
          <w:p w14:paraId="65D3AE7F" w14:textId="77777777" w:rsidR="00806266" w:rsidRDefault="00467BBC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Placement provider</w:t>
            </w:r>
          </w:p>
        </w:tc>
        <w:tc>
          <w:tcPr>
            <w:tcW w:w="2835" w:type="dxa"/>
          </w:tcPr>
          <w:p w14:paraId="65D3AE80" w14:textId="77777777" w:rsidR="00806266" w:rsidRDefault="00C848C1" w:rsidP="006C2985">
            <w:pPr>
              <w:pStyle w:val="Voettekst"/>
              <w:tabs>
                <w:tab w:val="clear" w:pos="4253"/>
                <w:tab w:val="clear" w:pos="8505"/>
              </w:tabs>
            </w:pPr>
          </w:p>
        </w:tc>
        <w:tc>
          <w:tcPr>
            <w:tcW w:w="1764" w:type="dxa"/>
          </w:tcPr>
          <w:p w14:paraId="65D3AE81" w14:textId="77777777" w:rsidR="00806266" w:rsidRDefault="00467BBC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Student</w:t>
            </w:r>
          </w:p>
        </w:tc>
        <w:tc>
          <w:tcPr>
            <w:tcW w:w="2842" w:type="dxa"/>
          </w:tcPr>
          <w:p w14:paraId="65D3AE82" w14:textId="77777777" w:rsidR="00806266" w:rsidRDefault="00C848C1" w:rsidP="006C2985">
            <w:pPr>
              <w:pStyle w:val="Voettekst"/>
              <w:tabs>
                <w:tab w:val="clear" w:pos="4253"/>
                <w:tab w:val="clear" w:pos="8505"/>
              </w:tabs>
            </w:pPr>
          </w:p>
        </w:tc>
      </w:tr>
      <w:tr w:rsidR="00006E96" w14:paraId="65D3AE88" w14:textId="77777777" w:rsidTr="00806266">
        <w:tc>
          <w:tcPr>
            <w:tcW w:w="1771" w:type="dxa"/>
          </w:tcPr>
          <w:p w14:paraId="65D3AE84" w14:textId="77777777" w:rsidR="00806266" w:rsidRDefault="00467BBC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2835" w:type="dxa"/>
          </w:tcPr>
          <w:p w14:paraId="65D3AE85" w14:textId="77777777" w:rsidR="00806266" w:rsidRDefault="00C848C1" w:rsidP="006C2985"/>
        </w:tc>
        <w:tc>
          <w:tcPr>
            <w:tcW w:w="1764" w:type="dxa"/>
          </w:tcPr>
          <w:p w14:paraId="65D3AE86" w14:textId="77777777" w:rsidR="00806266" w:rsidRDefault="00467BBC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2842" w:type="dxa"/>
          </w:tcPr>
          <w:p w14:paraId="65D3AE87" w14:textId="77777777" w:rsidR="00806266" w:rsidRDefault="00C848C1" w:rsidP="006C2985"/>
        </w:tc>
      </w:tr>
      <w:tr w:rsidR="00006E96" w14:paraId="65D3AE8D" w14:textId="77777777" w:rsidTr="00806266">
        <w:tc>
          <w:tcPr>
            <w:tcW w:w="1771" w:type="dxa"/>
          </w:tcPr>
          <w:p w14:paraId="65D3AE89" w14:textId="77777777" w:rsidR="00806266" w:rsidRDefault="00467BBC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2835" w:type="dxa"/>
          </w:tcPr>
          <w:p w14:paraId="65D3AE8A" w14:textId="77777777" w:rsidR="00806266" w:rsidRDefault="00C848C1" w:rsidP="006C2985"/>
        </w:tc>
        <w:tc>
          <w:tcPr>
            <w:tcW w:w="1764" w:type="dxa"/>
          </w:tcPr>
          <w:p w14:paraId="65D3AE8B" w14:textId="77777777" w:rsidR="00806266" w:rsidRDefault="00C848C1" w:rsidP="006C2985">
            <w:pPr>
              <w:rPr>
                <w:b/>
                <w:bCs/>
              </w:rPr>
            </w:pPr>
          </w:p>
        </w:tc>
        <w:tc>
          <w:tcPr>
            <w:tcW w:w="2842" w:type="dxa"/>
          </w:tcPr>
          <w:p w14:paraId="65D3AE8C" w14:textId="77777777" w:rsidR="00806266" w:rsidRDefault="00C848C1" w:rsidP="006C2985"/>
        </w:tc>
      </w:tr>
      <w:tr w:rsidR="00006E96" w14:paraId="65D3AE92" w14:textId="77777777" w:rsidTr="00806266">
        <w:tc>
          <w:tcPr>
            <w:tcW w:w="1771" w:type="dxa"/>
          </w:tcPr>
          <w:p w14:paraId="65D3AE8E" w14:textId="77777777" w:rsidR="00806266" w:rsidRDefault="00467BBC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Supervisor</w:t>
            </w:r>
          </w:p>
        </w:tc>
        <w:tc>
          <w:tcPr>
            <w:tcW w:w="2835" w:type="dxa"/>
          </w:tcPr>
          <w:p w14:paraId="65D3AE8F" w14:textId="77777777" w:rsidR="00806266" w:rsidRDefault="00C848C1" w:rsidP="006C2985"/>
        </w:tc>
        <w:tc>
          <w:tcPr>
            <w:tcW w:w="1764" w:type="dxa"/>
          </w:tcPr>
          <w:p w14:paraId="65D3AE90" w14:textId="77777777" w:rsidR="00806266" w:rsidRDefault="00467BBC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Supervisor’s job role</w:t>
            </w:r>
          </w:p>
        </w:tc>
        <w:tc>
          <w:tcPr>
            <w:tcW w:w="2842" w:type="dxa"/>
          </w:tcPr>
          <w:p w14:paraId="65D3AE91" w14:textId="77777777" w:rsidR="00806266" w:rsidRDefault="00C848C1" w:rsidP="006C2985"/>
        </w:tc>
      </w:tr>
      <w:tr w:rsidR="00006E96" w14:paraId="65D3AE97" w14:textId="77777777" w:rsidTr="00806266">
        <w:tc>
          <w:tcPr>
            <w:tcW w:w="1771" w:type="dxa"/>
          </w:tcPr>
          <w:p w14:paraId="65D3AE93" w14:textId="77777777" w:rsidR="00806266" w:rsidRDefault="00467BBC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Academic supervisor </w:t>
            </w:r>
          </w:p>
        </w:tc>
        <w:tc>
          <w:tcPr>
            <w:tcW w:w="2835" w:type="dxa"/>
          </w:tcPr>
          <w:p w14:paraId="65D3AE94" w14:textId="77777777" w:rsidR="00806266" w:rsidRDefault="00C848C1" w:rsidP="006C2985"/>
        </w:tc>
        <w:tc>
          <w:tcPr>
            <w:tcW w:w="1764" w:type="dxa"/>
          </w:tcPr>
          <w:p w14:paraId="65D3AE95" w14:textId="77777777" w:rsidR="00806266" w:rsidRDefault="00467BBC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Date completed</w:t>
            </w:r>
          </w:p>
        </w:tc>
        <w:tc>
          <w:tcPr>
            <w:tcW w:w="2842" w:type="dxa"/>
          </w:tcPr>
          <w:p w14:paraId="65D3AE96" w14:textId="77777777" w:rsidR="00806266" w:rsidRDefault="00C848C1" w:rsidP="006C2985"/>
        </w:tc>
      </w:tr>
    </w:tbl>
    <w:p w14:paraId="65D3AE98" w14:textId="77777777" w:rsidR="00806266" w:rsidRDefault="00C848C1" w:rsidP="00806266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7702"/>
      </w:tblGrid>
      <w:tr w:rsidR="00006E96" w14:paraId="65D3AE9B" w14:textId="77777777" w:rsidTr="006C2985">
        <w:tc>
          <w:tcPr>
            <w:tcW w:w="1510" w:type="dxa"/>
          </w:tcPr>
          <w:p w14:paraId="65D3AE99" w14:textId="77777777" w:rsidR="00806266" w:rsidRDefault="00467BBC" w:rsidP="00DB40B5">
            <w:pPr>
              <w:rPr>
                <w:b/>
                <w:bCs/>
              </w:rPr>
            </w:pPr>
            <w:r>
              <w:rPr>
                <w:b/>
                <w:bCs/>
              </w:rPr>
              <w:t>Report  title</w:t>
            </w:r>
          </w:p>
        </w:tc>
        <w:tc>
          <w:tcPr>
            <w:tcW w:w="7702" w:type="dxa"/>
          </w:tcPr>
          <w:p w14:paraId="65D3AE9A" w14:textId="77777777" w:rsidR="00806266" w:rsidRDefault="00C848C1" w:rsidP="006C2985">
            <w:pPr>
              <w:pStyle w:val="Voettekst"/>
              <w:tabs>
                <w:tab w:val="clear" w:pos="4253"/>
                <w:tab w:val="clear" w:pos="8505"/>
              </w:tabs>
            </w:pPr>
          </w:p>
        </w:tc>
      </w:tr>
    </w:tbl>
    <w:p w14:paraId="65D3AE9C" w14:textId="77777777" w:rsidR="00806266" w:rsidRDefault="00C848C1" w:rsidP="00806266">
      <w:pPr>
        <w:rPr>
          <w:sz w:val="24"/>
        </w:rPr>
      </w:pPr>
    </w:p>
    <w:p w14:paraId="65D3AE9D" w14:textId="77777777" w:rsidR="00806266" w:rsidRDefault="00467BBC" w:rsidP="00806266">
      <w:r>
        <w:rPr>
          <w:b/>
          <w:bCs/>
        </w:rPr>
        <w:t>Summary of placement activities</w:t>
      </w:r>
      <w:r>
        <w:t>:</w:t>
      </w:r>
    </w:p>
    <w:p w14:paraId="65D3AE9E" w14:textId="77777777" w:rsidR="00806266" w:rsidRDefault="00C848C1" w:rsidP="00806266">
      <w:r>
        <w:rPr>
          <w:noProof/>
        </w:rPr>
        <w:pict w14:anchorId="65D3AEC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6.05pt;margin-top:7.95pt;width:477.45pt;height:372.1pt;z-index:251658240" o:allowincell="f">
            <v:textbox>
              <w:txbxContent>
                <w:p w14:paraId="65D3AEDA" w14:textId="77777777" w:rsidR="00806266" w:rsidRDefault="00C848C1" w:rsidP="00806266"/>
              </w:txbxContent>
            </v:textbox>
          </v:shape>
        </w:pict>
      </w:r>
    </w:p>
    <w:p w14:paraId="65D3AE9F" w14:textId="77777777" w:rsidR="00806266" w:rsidRDefault="00C848C1" w:rsidP="00806266"/>
    <w:p w14:paraId="65D3AEA0" w14:textId="77777777" w:rsidR="00806266" w:rsidRDefault="00C848C1" w:rsidP="00806266"/>
    <w:p w14:paraId="65D3AEA1" w14:textId="77777777" w:rsidR="00806266" w:rsidRDefault="00C848C1" w:rsidP="00806266"/>
    <w:p w14:paraId="65D3AEA2" w14:textId="77777777" w:rsidR="00806266" w:rsidRDefault="00C848C1" w:rsidP="00806266"/>
    <w:p w14:paraId="65D3AEA3" w14:textId="77777777" w:rsidR="00806266" w:rsidRDefault="00C848C1" w:rsidP="00806266"/>
    <w:p w14:paraId="65D3AEA4" w14:textId="77777777" w:rsidR="00806266" w:rsidRDefault="00C848C1" w:rsidP="00806266"/>
    <w:p w14:paraId="65D3AEA5" w14:textId="77777777" w:rsidR="00806266" w:rsidRDefault="00C848C1" w:rsidP="00806266"/>
    <w:p w14:paraId="65D3AEA6" w14:textId="77777777" w:rsidR="00806266" w:rsidRDefault="00C848C1" w:rsidP="00806266"/>
    <w:p w14:paraId="65D3AEA7" w14:textId="77777777" w:rsidR="00806266" w:rsidRDefault="00C848C1" w:rsidP="00806266"/>
    <w:p w14:paraId="65D3AEA8" w14:textId="77777777" w:rsidR="00806266" w:rsidRDefault="00C848C1" w:rsidP="00806266"/>
    <w:p w14:paraId="65D3AEA9" w14:textId="77777777" w:rsidR="00806266" w:rsidRDefault="00C848C1" w:rsidP="00806266"/>
    <w:p w14:paraId="65D3AEAA" w14:textId="77777777" w:rsidR="00806266" w:rsidRDefault="00C848C1" w:rsidP="00806266"/>
    <w:p w14:paraId="65D3AEAB" w14:textId="77777777" w:rsidR="00806266" w:rsidRDefault="00C848C1" w:rsidP="00806266"/>
    <w:p w14:paraId="65D3AEAC" w14:textId="77777777" w:rsidR="00806266" w:rsidRDefault="00C848C1" w:rsidP="00806266"/>
    <w:p w14:paraId="65D3AEAD" w14:textId="77777777" w:rsidR="00806266" w:rsidRDefault="00C848C1" w:rsidP="00806266"/>
    <w:p w14:paraId="65D3AEAE" w14:textId="77777777" w:rsidR="00806266" w:rsidRDefault="00C848C1" w:rsidP="00806266"/>
    <w:p w14:paraId="65D3AEAF" w14:textId="77777777" w:rsidR="00806266" w:rsidRDefault="00C848C1" w:rsidP="00806266"/>
    <w:p w14:paraId="65D3AEB0" w14:textId="77777777" w:rsidR="00806266" w:rsidRDefault="00C848C1" w:rsidP="00806266"/>
    <w:p w14:paraId="65D3AEB1" w14:textId="77777777" w:rsidR="00806266" w:rsidRDefault="00C848C1" w:rsidP="00806266"/>
    <w:p w14:paraId="65D3AEB2" w14:textId="77777777" w:rsidR="00806266" w:rsidRDefault="00C848C1" w:rsidP="00806266"/>
    <w:p w14:paraId="65D3AEB3" w14:textId="77777777" w:rsidR="00806266" w:rsidRDefault="00C848C1" w:rsidP="00806266"/>
    <w:p w14:paraId="65D3AEB4" w14:textId="77777777" w:rsidR="00806266" w:rsidRDefault="00C848C1" w:rsidP="00806266"/>
    <w:p w14:paraId="65D3AEB5" w14:textId="77777777" w:rsidR="00806266" w:rsidRDefault="00C848C1" w:rsidP="00806266"/>
    <w:p w14:paraId="65D3AEB6" w14:textId="77777777" w:rsidR="00806266" w:rsidRDefault="00C848C1" w:rsidP="00806266"/>
    <w:p w14:paraId="65D3AEB7" w14:textId="77777777" w:rsidR="00806266" w:rsidRDefault="00C848C1" w:rsidP="00806266"/>
    <w:p w14:paraId="65D3AEB8" w14:textId="77777777" w:rsidR="00806266" w:rsidRDefault="00C848C1" w:rsidP="00806266"/>
    <w:p w14:paraId="65D3AEB9" w14:textId="77777777" w:rsidR="00806266" w:rsidRDefault="00C848C1" w:rsidP="00806266"/>
    <w:p w14:paraId="65D3AEBA" w14:textId="77777777" w:rsidR="00806266" w:rsidRDefault="00C848C1" w:rsidP="00806266"/>
    <w:p w14:paraId="65D3AEBB" w14:textId="77777777" w:rsidR="00806266" w:rsidRDefault="00C848C1" w:rsidP="00806266"/>
    <w:p w14:paraId="65D3AEBC" w14:textId="77777777" w:rsidR="00806266" w:rsidRDefault="00C848C1" w:rsidP="00806266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32"/>
        <w:gridCol w:w="540"/>
        <w:gridCol w:w="540"/>
        <w:gridCol w:w="540"/>
      </w:tblGrid>
      <w:tr w:rsidR="00006E96" w14:paraId="65D3AEC1" w14:textId="77777777" w:rsidTr="006C2985">
        <w:tc>
          <w:tcPr>
            <w:tcW w:w="4732" w:type="dxa"/>
          </w:tcPr>
          <w:p w14:paraId="65D3AEBD" w14:textId="77777777" w:rsidR="00806266" w:rsidRPr="00806266" w:rsidRDefault="00467BBC" w:rsidP="006C2985">
            <w:pPr>
              <w:rPr>
                <w:b/>
                <w:bCs/>
                <w:lang w:val="nl-NL"/>
              </w:rPr>
            </w:pPr>
            <w:r w:rsidRPr="00806266">
              <w:rPr>
                <w:b/>
                <w:bCs/>
              </w:rPr>
              <w:t>Student’s assessment of:</w:t>
            </w:r>
          </w:p>
        </w:tc>
        <w:tc>
          <w:tcPr>
            <w:tcW w:w="540" w:type="dxa"/>
          </w:tcPr>
          <w:p w14:paraId="65D3AEBE" w14:textId="77777777" w:rsidR="00806266" w:rsidRDefault="00467BBC" w:rsidP="006C2985">
            <w:pPr>
              <w:rPr>
                <w:lang w:val="en-US"/>
              </w:rPr>
            </w:pPr>
            <w:r>
              <w:t>G</w:t>
            </w:r>
          </w:p>
        </w:tc>
        <w:tc>
          <w:tcPr>
            <w:tcW w:w="540" w:type="dxa"/>
          </w:tcPr>
          <w:p w14:paraId="65D3AEBF" w14:textId="77777777" w:rsidR="00806266" w:rsidRDefault="00467BBC" w:rsidP="006C2985">
            <w:pPr>
              <w:rPr>
                <w:lang w:val="en-US"/>
              </w:rPr>
            </w:pPr>
            <w:r>
              <w:t>S</w:t>
            </w:r>
          </w:p>
        </w:tc>
        <w:tc>
          <w:tcPr>
            <w:tcW w:w="540" w:type="dxa"/>
          </w:tcPr>
          <w:p w14:paraId="65D3AEC0" w14:textId="77777777" w:rsidR="00806266" w:rsidRDefault="00782898" w:rsidP="006C2985">
            <w:pPr>
              <w:rPr>
                <w:lang w:val="en-US"/>
              </w:rPr>
            </w:pPr>
            <w:r>
              <w:t>I</w:t>
            </w:r>
          </w:p>
        </w:tc>
      </w:tr>
      <w:tr w:rsidR="00006E96" w14:paraId="65D3AEC6" w14:textId="77777777" w:rsidTr="006C2985">
        <w:tc>
          <w:tcPr>
            <w:tcW w:w="4732" w:type="dxa"/>
          </w:tcPr>
          <w:p w14:paraId="65D3AEC2" w14:textId="77777777" w:rsidR="00806266" w:rsidRPr="00467BBC" w:rsidRDefault="00467BBC" w:rsidP="006C2985">
            <w:pPr>
              <w:rPr>
                <w:b/>
                <w:bCs/>
              </w:rPr>
            </w:pPr>
            <w:r w:rsidRPr="00806266">
              <w:rPr>
                <w:b/>
                <w:bCs/>
              </w:rPr>
              <w:t>Nature and level of the duties</w:t>
            </w:r>
          </w:p>
        </w:tc>
        <w:tc>
          <w:tcPr>
            <w:tcW w:w="540" w:type="dxa"/>
          </w:tcPr>
          <w:p w14:paraId="65D3AEC3" w14:textId="77777777" w:rsidR="00806266" w:rsidRPr="00467BBC" w:rsidRDefault="00C848C1" w:rsidP="006C2985"/>
        </w:tc>
        <w:tc>
          <w:tcPr>
            <w:tcW w:w="540" w:type="dxa"/>
          </w:tcPr>
          <w:p w14:paraId="65D3AEC4" w14:textId="77777777" w:rsidR="00806266" w:rsidRPr="00467BBC" w:rsidRDefault="00C848C1" w:rsidP="006C2985"/>
        </w:tc>
        <w:tc>
          <w:tcPr>
            <w:tcW w:w="540" w:type="dxa"/>
          </w:tcPr>
          <w:p w14:paraId="65D3AEC5" w14:textId="77777777" w:rsidR="00806266" w:rsidRPr="00467BBC" w:rsidRDefault="00C848C1" w:rsidP="006C2985"/>
        </w:tc>
      </w:tr>
      <w:tr w:rsidR="00006E96" w14:paraId="65D3AECB" w14:textId="77777777" w:rsidTr="006C2985">
        <w:tc>
          <w:tcPr>
            <w:tcW w:w="4732" w:type="dxa"/>
          </w:tcPr>
          <w:p w14:paraId="65D3AEC7" w14:textId="77777777" w:rsidR="00806266" w:rsidRPr="00467BBC" w:rsidRDefault="00467BBC" w:rsidP="006C2985">
            <w:pPr>
              <w:rPr>
                <w:b/>
                <w:bCs/>
              </w:rPr>
            </w:pPr>
            <w:r w:rsidRPr="00806266">
              <w:rPr>
                <w:b/>
                <w:bCs/>
              </w:rPr>
              <w:t>Relationship of duties to course content</w:t>
            </w:r>
          </w:p>
        </w:tc>
        <w:tc>
          <w:tcPr>
            <w:tcW w:w="540" w:type="dxa"/>
          </w:tcPr>
          <w:p w14:paraId="65D3AEC8" w14:textId="77777777" w:rsidR="00806266" w:rsidRPr="00467BBC" w:rsidRDefault="00C848C1" w:rsidP="006C2985"/>
        </w:tc>
        <w:tc>
          <w:tcPr>
            <w:tcW w:w="540" w:type="dxa"/>
          </w:tcPr>
          <w:p w14:paraId="65D3AEC9" w14:textId="77777777" w:rsidR="00806266" w:rsidRPr="00467BBC" w:rsidRDefault="00C848C1" w:rsidP="006C2985"/>
        </w:tc>
        <w:tc>
          <w:tcPr>
            <w:tcW w:w="540" w:type="dxa"/>
          </w:tcPr>
          <w:p w14:paraId="65D3AECA" w14:textId="77777777" w:rsidR="00806266" w:rsidRPr="00467BBC" w:rsidRDefault="00C848C1" w:rsidP="006C2985"/>
        </w:tc>
      </w:tr>
    </w:tbl>
    <w:p w14:paraId="65D3AECC" w14:textId="77777777" w:rsidR="000C6CFE" w:rsidRPr="00467BBC" w:rsidRDefault="00782898" w:rsidP="00806266">
      <w:r>
        <w:t>(</w:t>
      </w:r>
      <w:r>
        <w:rPr>
          <w:sz w:val="16"/>
          <w:szCs w:val="16"/>
        </w:rPr>
        <w:t>G = Good, S = Sufficient, I Insufficient</w:t>
      </w:r>
      <w:r>
        <w:t>)</w:t>
      </w:r>
    </w:p>
    <w:sectPr w:rsidR="000C6CFE" w:rsidRPr="00467BBC" w:rsidSect="000C6CF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76" w:right="1417" w:bottom="1417" w:left="1417" w:header="284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D3AED1" w14:textId="77777777" w:rsidR="00A275B5" w:rsidRDefault="00467BBC">
      <w:r>
        <w:separator/>
      </w:r>
    </w:p>
  </w:endnote>
  <w:endnote w:type="continuationSeparator" w:id="0">
    <w:p w14:paraId="65D3AED2" w14:textId="77777777" w:rsidR="00A275B5" w:rsidRDefault="00467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DA928B" w14:textId="77777777" w:rsidR="00C848C1" w:rsidRDefault="00C848C1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845F77" w14:textId="77777777" w:rsidR="00C848C1" w:rsidRDefault="00C848C1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A9B0E" w14:textId="77777777" w:rsidR="00C848C1" w:rsidRDefault="00C848C1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D3AECF" w14:textId="77777777" w:rsidR="00A275B5" w:rsidRDefault="00467BBC">
      <w:r>
        <w:separator/>
      </w:r>
    </w:p>
  </w:footnote>
  <w:footnote w:type="continuationSeparator" w:id="0">
    <w:p w14:paraId="65D3AED0" w14:textId="77777777" w:rsidR="00A275B5" w:rsidRDefault="00467B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5ED86" w14:textId="77777777" w:rsidR="00C848C1" w:rsidRDefault="00C848C1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D3AED3" w14:textId="6863C403" w:rsidR="00A61178" w:rsidRDefault="00C848C1" w:rsidP="007C44D2">
    <w:r>
      <w:rPr>
        <w:noProof/>
        <w:lang w:val="nl-NL" w:eastAsia="nl-NL"/>
      </w:rPr>
      <w:drawing>
        <wp:inline distT="0" distB="0" distL="0" distR="0" wp14:anchorId="56638E1D" wp14:editId="444FE55F">
          <wp:extent cx="499110" cy="438150"/>
          <wp:effectExtent l="0" t="0" r="0" b="0"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NHL_Logo Erie NHL Stend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6494" cy="444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0" w:name="_GoBack"/>
    <w:bookmarkEnd w:id="0"/>
  </w:p>
  <w:p w14:paraId="65D3AED4" w14:textId="77777777" w:rsidR="00A61178" w:rsidRPr="00467BBC" w:rsidRDefault="00C848C1" w:rsidP="00D064A6">
    <w:pPr>
      <w:tabs>
        <w:tab w:val="center" w:pos="4320"/>
        <w:tab w:val="right" w:pos="9072"/>
      </w:tabs>
      <w:suppressAutoHyphens/>
      <w:ind w:right="-18"/>
      <w:jc w:val="both"/>
    </w:pPr>
    <w:r>
      <w:rPr>
        <w:noProof/>
      </w:rPr>
      <w:pict w14:anchorId="65D3AED8">
        <v:line id="_x0000_s2049" style="position:absolute;left:0;text-align:left;z-index:251658240" from="1.15pt,12.95pt" to="454.75pt,12.95pt"/>
      </w:pict>
    </w:r>
    <w:r>
      <w:rPr>
        <w:noProof/>
      </w:rPr>
      <w:pict w14:anchorId="65D3AED9">
        <v:line id="_x0000_s2050" style="position:absolute;left:0;text-align:left;z-index:251659264" from="1.15pt,12.95pt" to="454.75pt,12.95pt"/>
      </w:pict>
    </w:r>
    <w:r w:rsidR="00467BBC" w:rsidRPr="00862B55">
      <w:rPr>
        <w:spacing w:val="-2"/>
        <w:sz w:val="16"/>
      </w:rPr>
      <w:tab/>
      <w:t>IT</w:t>
    </w:r>
    <w:r w:rsidR="00467BBC" w:rsidRPr="00862B55">
      <w:rPr>
        <w:spacing w:val="-2"/>
        <w:sz w:val="16"/>
      </w:rPr>
      <w:tab/>
      <w:t>Work experience summary form</w:t>
    </w:r>
  </w:p>
  <w:p w14:paraId="65D3AED5" w14:textId="77777777" w:rsidR="00A61178" w:rsidRPr="00467BBC" w:rsidRDefault="00C848C1" w:rsidP="007C44D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4EB68C" w14:textId="77777777" w:rsidR="00C848C1" w:rsidRDefault="00C848C1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11BC2"/>
    <w:multiLevelType w:val="hybridMultilevel"/>
    <w:tmpl w:val="E914207E"/>
    <w:lvl w:ilvl="0" w:tplc="136EAF56">
      <w:start w:val="1"/>
      <w:numFmt w:val="decimal"/>
      <w:lvlText w:val="%1."/>
      <w:lvlJc w:val="left"/>
      <w:pPr>
        <w:ind w:left="750" w:hanging="360"/>
      </w:pPr>
    </w:lvl>
    <w:lvl w:ilvl="1" w:tplc="1C1CBD62" w:tentative="1">
      <w:start w:val="1"/>
      <w:numFmt w:val="lowerLetter"/>
      <w:lvlText w:val="%2."/>
      <w:lvlJc w:val="left"/>
      <w:pPr>
        <w:ind w:left="1470" w:hanging="360"/>
      </w:pPr>
    </w:lvl>
    <w:lvl w:ilvl="2" w:tplc="FFC61566" w:tentative="1">
      <w:start w:val="1"/>
      <w:numFmt w:val="lowerRoman"/>
      <w:lvlText w:val="%3."/>
      <w:lvlJc w:val="right"/>
      <w:pPr>
        <w:ind w:left="2190" w:hanging="180"/>
      </w:pPr>
    </w:lvl>
    <w:lvl w:ilvl="3" w:tplc="52CA7030" w:tentative="1">
      <w:start w:val="1"/>
      <w:numFmt w:val="decimal"/>
      <w:lvlText w:val="%4."/>
      <w:lvlJc w:val="left"/>
      <w:pPr>
        <w:ind w:left="2910" w:hanging="360"/>
      </w:pPr>
    </w:lvl>
    <w:lvl w:ilvl="4" w:tplc="4F46AEEC" w:tentative="1">
      <w:start w:val="1"/>
      <w:numFmt w:val="lowerLetter"/>
      <w:lvlText w:val="%5."/>
      <w:lvlJc w:val="left"/>
      <w:pPr>
        <w:ind w:left="3630" w:hanging="360"/>
      </w:pPr>
    </w:lvl>
    <w:lvl w:ilvl="5" w:tplc="022000B2" w:tentative="1">
      <w:start w:val="1"/>
      <w:numFmt w:val="lowerRoman"/>
      <w:lvlText w:val="%6."/>
      <w:lvlJc w:val="right"/>
      <w:pPr>
        <w:ind w:left="4350" w:hanging="180"/>
      </w:pPr>
    </w:lvl>
    <w:lvl w:ilvl="6" w:tplc="E3EA4DF8" w:tentative="1">
      <w:start w:val="1"/>
      <w:numFmt w:val="decimal"/>
      <w:lvlText w:val="%7."/>
      <w:lvlJc w:val="left"/>
      <w:pPr>
        <w:ind w:left="5070" w:hanging="360"/>
      </w:pPr>
    </w:lvl>
    <w:lvl w:ilvl="7" w:tplc="B54494F8" w:tentative="1">
      <w:start w:val="1"/>
      <w:numFmt w:val="lowerLetter"/>
      <w:lvlText w:val="%8."/>
      <w:lvlJc w:val="left"/>
      <w:pPr>
        <w:ind w:left="5790" w:hanging="360"/>
      </w:pPr>
    </w:lvl>
    <w:lvl w:ilvl="8" w:tplc="9B4673CC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6E96"/>
    <w:rsid w:val="00006E96"/>
    <w:rsid w:val="00467BBC"/>
    <w:rsid w:val="00681B8D"/>
    <w:rsid w:val="00782898"/>
    <w:rsid w:val="00A275B5"/>
    <w:rsid w:val="00C848C1"/>
    <w:rsid w:val="00DB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5D3AE7D"/>
  <w15:docId w15:val="{EA3C3E61-5DD0-4D68-B267-1F366AC96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C6CFE"/>
    <w:pPr>
      <w:spacing w:after="0" w:line="240" w:lineRule="auto"/>
    </w:pPr>
    <w:rPr>
      <w:rFonts w:eastAsia="Times New Roman" w:cs="Times New Roman"/>
      <w:lang w:val="en-GB"/>
    </w:rPr>
  </w:style>
  <w:style w:type="paragraph" w:styleId="Kop1">
    <w:name w:val="heading 1"/>
    <w:basedOn w:val="Standaard"/>
    <w:next w:val="Standaard"/>
    <w:link w:val="Kop1Char"/>
    <w:autoRedefine/>
    <w:qFormat/>
    <w:rsid w:val="00D41E78"/>
    <w:pPr>
      <w:keepNext/>
      <w:tabs>
        <w:tab w:val="left" w:pos="360"/>
      </w:tabs>
      <w:outlineLvl w:val="0"/>
    </w:pPr>
    <w:rPr>
      <w:rFonts w:ascii="Calibri" w:hAnsi="Calibri"/>
      <w:b/>
      <w:caps/>
      <w:kern w:val="28"/>
      <w:sz w:val="28"/>
      <w:szCs w:val="20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D41E78"/>
    <w:rPr>
      <w:rFonts w:ascii="Calibri" w:eastAsia="Times New Roman" w:hAnsi="Calibri" w:cs="Times New Roman"/>
      <w:b/>
      <w:caps/>
      <w:kern w:val="28"/>
      <w:sz w:val="28"/>
      <w:szCs w:val="20"/>
      <w:lang w:val="nl-NL"/>
    </w:rPr>
  </w:style>
  <w:style w:type="paragraph" w:styleId="Koptekst">
    <w:name w:val="header"/>
    <w:basedOn w:val="Standaard"/>
    <w:link w:val="KoptekstChar"/>
    <w:rsid w:val="000C6CFE"/>
    <w:pPr>
      <w:tabs>
        <w:tab w:val="center" w:pos="4536"/>
        <w:tab w:val="right" w:pos="9072"/>
      </w:tabs>
    </w:pPr>
    <w:rPr>
      <w:szCs w:val="20"/>
      <w:lang w:val="nl-NL"/>
    </w:rPr>
  </w:style>
  <w:style w:type="character" w:customStyle="1" w:styleId="KoptekstChar">
    <w:name w:val="Koptekst Char"/>
    <w:basedOn w:val="Standaardalinea-lettertype"/>
    <w:link w:val="Koptekst"/>
    <w:rsid w:val="000C6CFE"/>
    <w:rPr>
      <w:rFonts w:eastAsia="Times New Roman" w:cs="Times New Roman"/>
      <w:szCs w:val="20"/>
      <w:lang w:val="nl-NL"/>
    </w:rPr>
  </w:style>
  <w:style w:type="paragraph" w:styleId="Voettekst">
    <w:name w:val="footer"/>
    <w:basedOn w:val="Standaard"/>
    <w:link w:val="VoettekstChar"/>
    <w:rsid w:val="000C6CFE"/>
    <w:pPr>
      <w:tabs>
        <w:tab w:val="center" w:pos="4253"/>
        <w:tab w:val="right" w:pos="8505"/>
      </w:tabs>
    </w:pPr>
    <w:rPr>
      <w:szCs w:val="20"/>
      <w:lang w:val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0C6CFE"/>
    <w:rPr>
      <w:rFonts w:eastAsia="Times New Roman" w:cs="Times New Roman"/>
      <w:szCs w:val="20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C6CFE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C6CFE"/>
    <w:rPr>
      <w:rFonts w:ascii="Tahoma" w:eastAsia="Times New Roman" w:hAnsi="Tahoma" w:cs="Tahoma"/>
      <w:sz w:val="16"/>
      <w:szCs w:val="16"/>
      <w:lang w:val="en-GB"/>
    </w:rPr>
  </w:style>
  <w:style w:type="paragraph" w:styleId="Plattetekstinspringen">
    <w:name w:val="Body Text Indent"/>
    <w:basedOn w:val="Standaard"/>
    <w:link w:val="PlattetekstinspringenChar"/>
    <w:rsid w:val="000C6CFE"/>
    <w:pPr>
      <w:ind w:left="360"/>
    </w:pPr>
    <w:rPr>
      <w:szCs w:val="20"/>
      <w:lang w:val="nl-NL"/>
    </w:rPr>
  </w:style>
  <w:style w:type="character" w:customStyle="1" w:styleId="PlattetekstinspringenChar">
    <w:name w:val="Platte tekst inspringen Char"/>
    <w:basedOn w:val="Standaardalinea-lettertype"/>
    <w:link w:val="Plattetekstinspringen"/>
    <w:rsid w:val="000C6CFE"/>
    <w:rPr>
      <w:rFonts w:eastAsia="Times New Roman" w:cs="Times New Roman"/>
      <w:szCs w:val="20"/>
      <w:lang w:val="nl-NL"/>
    </w:rPr>
  </w:style>
  <w:style w:type="paragraph" w:styleId="Lijstalinea">
    <w:name w:val="List Paragraph"/>
    <w:basedOn w:val="Standaard"/>
    <w:uiPriority w:val="34"/>
    <w:qFormat/>
    <w:rsid w:val="000C6CFE"/>
    <w:pPr>
      <w:ind w:left="720"/>
      <w:contextualSpacing/>
    </w:pPr>
  </w:style>
  <w:style w:type="paragraph" w:styleId="Titel">
    <w:name w:val="Title"/>
    <w:basedOn w:val="Standaard"/>
    <w:link w:val="TitelChar"/>
    <w:qFormat/>
    <w:rsid w:val="00806266"/>
    <w:pPr>
      <w:jc w:val="center"/>
      <w:outlineLvl w:val="0"/>
    </w:pPr>
    <w:rPr>
      <w:rFonts w:ascii="Times New Roman" w:hAnsi="Times New Roman"/>
      <w:b/>
      <w:bCs/>
      <w:sz w:val="24"/>
      <w:szCs w:val="20"/>
      <w:lang w:val="nl-NL"/>
    </w:rPr>
  </w:style>
  <w:style w:type="character" w:customStyle="1" w:styleId="TitelChar">
    <w:name w:val="Titel Char"/>
    <w:basedOn w:val="Standaardalinea-lettertype"/>
    <w:link w:val="Titel"/>
    <w:rsid w:val="00806266"/>
    <w:rPr>
      <w:rFonts w:ascii="Times New Roman" w:eastAsia="Times New Roman" w:hAnsi="Times New Roman" w:cs="Times New Roman"/>
      <w:b/>
      <w:bCs/>
      <w:sz w:val="24"/>
      <w:szCs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81D157199FC4B9897347CD8C38A25" ma:contentTypeVersion="13" ma:contentTypeDescription="Create a new document." ma:contentTypeScope="" ma:versionID="8fb5ee41a10cf8634c31cd16b98ecab3">
  <xsd:schema xmlns:xsd="http://www.w3.org/2001/XMLSchema" xmlns:xs="http://www.w3.org/2001/XMLSchema" xmlns:p="http://schemas.microsoft.com/office/2006/metadata/properties" xmlns:ns2="2cd9b337-aae3-4ac5-ba69-a0932c9ec233" xmlns:ns3="047440db-7a8a-4d24-96d0-181107cf252c" targetNamespace="http://schemas.microsoft.com/office/2006/metadata/properties" ma:root="true" ma:fieldsID="c9fbd7ef25a1bbf0f62c06271b99aa23" ns2:_="" ns3:_="">
    <xsd:import namespace="2cd9b337-aae3-4ac5-ba69-a0932c9ec233"/>
    <xsd:import namespace="047440db-7a8a-4d24-96d0-181107cf2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9b337-aae3-4ac5-ba69-a0932c9ec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440db-7a8a-4d24-96d0-181107cf2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EC5DDD-EB07-4043-BD80-9E1F7BB5588D}">
  <ds:schemaRefs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purl.org/dc/terms/"/>
    <ds:schemaRef ds:uri="a7b1186d-096f-4266-8f57-4afebc420a87"/>
    <ds:schemaRef ds:uri="http://schemas.microsoft.com/office/2006/documentManagement/types"/>
    <ds:schemaRef ds:uri="http://schemas.microsoft.com/office/2006/metadata/properties"/>
    <ds:schemaRef ds:uri="44f5ec5c-b501-4945-a241-a18e30993441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AF750A7-4452-4938-9868-4E4BD552FC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97BFDB-110E-4E45-B9F6-1801626E9BD4}"/>
</file>

<file path=docProps/app.xml><?xml version="1.0" encoding="utf-8"?>
<Properties xmlns="http://schemas.openxmlformats.org/officeDocument/2006/extended-properties" xmlns:vt="http://schemas.openxmlformats.org/officeDocument/2006/docPropsVTypes">
  <Template>9CA1E9FB</Template>
  <TotalTime>10</TotalTime>
  <Pages>1</Pages>
  <Words>62</Words>
  <Characters>341</Characters>
  <Application>Microsoft Office Word</Application>
  <DocSecurity>0</DocSecurity>
  <Lines>2</Lines>
  <Paragraphs>1</Paragraphs>
  <ScaleCrop>false</ScaleCrop>
  <Company>Stenden hogeschool</Company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meijerink.ln</dc:creator>
  <cp:lastModifiedBy>Bert Meijerink</cp:lastModifiedBy>
  <cp:revision>10</cp:revision>
  <dcterms:created xsi:type="dcterms:W3CDTF">2014-06-30T10:39:00Z</dcterms:created>
  <dcterms:modified xsi:type="dcterms:W3CDTF">2018-08-21T09:30:00Z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0x010100C7481D157199FC4B9897347CD8C38A25</vt:lpwstr>
  </property>
  <property fmtid="{D5CDD505-2E9C-101B-9397-08002B2CF9AE}" pid="3" name="Order">
    <vt:r8>100</vt:r8>
  </property>
</Properties>
</file>